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5E" w:rsidRPr="005E66CD" w:rsidRDefault="005E66CD" w:rsidP="005E66CD">
      <w:pPr>
        <w:spacing w:after="0" w:line="240" w:lineRule="auto"/>
        <w:rPr>
          <w:u w:val="single"/>
        </w:rPr>
      </w:pPr>
      <w:r w:rsidRPr="005E66CD">
        <w:rPr>
          <w:u w:val="single"/>
        </w:rPr>
        <w:t>Props List</w:t>
      </w:r>
    </w:p>
    <w:p w:rsidR="005E66CD" w:rsidRDefault="005E66CD" w:rsidP="005E66CD">
      <w:pPr>
        <w:spacing w:after="0" w:line="240" w:lineRule="auto"/>
      </w:pPr>
      <w:r>
        <w:t>Bomb</w:t>
      </w:r>
    </w:p>
    <w:p w:rsidR="004C5F3C" w:rsidRDefault="004C5F3C" w:rsidP="004C5F3C">
      <w:pPr>
        <w:pStyle w:val="ListParagraph"/>
        <w:numPr>
          <w:ilvl w:val="0"/>
          <w:numId w:val="2"/>
        </w:numPr>
        <w:spacing w:after="0" w:line="240" w:lineRule="auto"/>
      </w:pPr>
      <w:r>
        <w:t>Scaffolding</w:t>
      </w:r>
    </w:p>
    <w:p w:rsidR="005E66CD" w:rsidRDefault="005E66CD" w:rsidP="005E66CD">
      <w:pPr>
        <w:spacing w:after="0" w:line="240" w:lineRule="auto"/>
      </w:pPr>
      <w:r>
        <w:t>Bad-guy Car</w:t>
      </w:r>
    </w:p>
    <w:p w:rsidR="005E66CD" w:rsidRDefault="005E66CD" w:rsidP="005E66CD">
      <w:pPr>
        <w:spacing w:after="0" w:line="240" w:lineRule="auto"/>
      </w:pPr>
      <w:r>
        <w:t>Streetlamps</w:t>
      </w:r>
    </w:p>
    <w:p w:rsidR="005E66CD" w:rsidRDefault="005E66CD" w:rsidP="005E66CD">
      <w:pPr>
        <w:spacing w:after="0" w:line="240" w:lineRule="auto"/>
      </w:pPr>
      <w:r>
        <w:t>Parked cars</w:t>
      </w:r>
    </w:p>
    <w:p w:rsidR="005E66CD" w:rsidRDefault="005E66CD" w:rsidP="005E66CD">
      <w:pPr>
        <w:spacing w:after="0" w:line="240" w:lineRule="auto"/>
      </w:pPr>
      <w:r>
        <w:t>Mannequins</w:t>
      </w:r>
    </w:p>
    <w:p w:rsidR="005E66CD" w:rsidRDefault="005E66CD" w:rsidP="005E66CD">
      <w:pPr>
        <w:spacing w:after="0" w:line="240" w:lineRule="auto"/>
      </w:pPr>
      <w:r>
        <w:t>Bike</w:t>
      </w:r>
    </w:p>
    <w:p w:rsidR="005E66CD" w:rsidRDefault="005E66CD" w:rsidP="005E66CD">
      <w:pPr>
        <w:spacing w:after="0" w:line="240" w:lineRule="auto"/>
      </w:pPr>
      <w:r>
        <w:t>Stroller</w:t>
      </w:r>
    </w:p>
    <w:p w:rsidR="004C5F3C" w:rsidRDefault="004C5F3C" w:rsidP="005E66CD">
      <w:pPr>
        <w:spacing w:after="0" w:line="240" w:lineRule="auto"/>
      </w:pPr>
      <w:r>
        <w:t>Lawn mower</w:t>
      </w:r>
    </w:p>
    <w:p w:rsidR="004C5F3C" w:rsidRDefault="004C5F3C" w:rsidP="005E66CD">
      <w:pPr>
        <w:spacing w:after="0" w:line="240" w:lineRule="auto"/>
      </w:pPr>
      <w:proofErr w:type="gramStart"/>
      <w:r>
        <w:t>hedges</w:t>
      </w:r>
      <w:proofErr w:type="gramEnd"/>
    </w:p>
    <w:p w:rsidR="005E66CD" w:rsidRDefault="005E66CD" w:rsidP="005E66CD">
      <w:pPr>
        <w:spacing w:after="0" w:line="240" w:lineRule="auto"/>
      </w:pPr>
      <w:r>
        <w:t>Mailboxes</w:t>
      </w:r>
    </w:p>
    <w:p w:rsidR="005E66CD" w:rsidRDefault="005E66CD" w:rsidP="005E66CD">
      <w:pPr>
        <w:spacing w:after="0" w:line="240" w:lineRule="auto"/>
      </w:pPr>
      <w:r>
        <w:t>Ice Cream Truck</w:t>
      </w:r>
    </w:p>
    <w:p w:rsidR="005E66CD" w:rsidRDefault="005E66CD" w:rsidP="005E66CD">
      <w:pPr>
        <w:spacing w:after="0" w:line="240" w:lineRule="auto"/>
      </w:pPr>
      <w:r>
        <w:t>Kitchen Appliances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Drying rack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Toaster Oven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Sink</w:t>
      </w:r>
    </w:p>
    <w:p w:rsidR="005E66CD" w:rsidRDefault="005E66CD" w:rsidP="005E66CD">
      <w:pPr>
        <w:spacing w:after="0" w:line="240" w:lineRule="auto"/>
      </w:pPr>
      <w:r>
        <w:t>Fridge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Trays/racks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Dishes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Bowls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Apples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Oranges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Ketchup</w:t>
      </w:r>
    </w:p>
    <w:p w:rsidR="005E66CD" w:rsidRDefault="005E66CD" w:rsidP="005E66CD">
      <w:pPr>
        <w:pStyle w:val="ListParagraph"/>
        <w:numPr>
          <w:ilvl w:val="0"/>
          <w:numId w:val="1"/>
        </w:numPr>
        <w:spacing w:after="0" w:line="240" w:lineRule="auto"/>
      </w:pPr>
      <w:r>
        <w:t>Spam</w:t>
      </w:r>
    </w:p>
    <w:p w:rsidR="005E66CD" w:rsidRDefault="005E66CD" w:rsidP="005E66CD">
      <w:pPr>
        <w:spacing w:after="0" w:line="240" w:lineRule="auto"/>
      </w:pPr>
      <w:r>
        <w:t>Hose in mannequin hand</w:t>
      </w:r>
    </w:p>
    <w:p w:rsidR="005E66CD" w:rsidRDefault="005E66CD" w:rsidP="005E66CD">
      <w:pPr>
        <w:spacing w:after="0" w:line="240" w:lineRule="auto"/>
      </w:pPr>
      <w:r>
        <w:t>Dog mannequin</w:t>
      </w:r>
    </w:p>
    <w:p w:rsidR="005E66CD" w:rsidRDefault="005E66CD" w:rsidP="005E66CD">
      <w:pPr>
        <w:spacing w:after="0" w:line="240" w:lineRule="auto"/>
      </w:pPr>
      <w:r>
        <w:t>TV</w:t>
      </w:r>
    </w:p>
    <w:p w:rsidR="004C5F3C" w:rsidRDefault="004C5F3C" w:rsidP="005E66CD">
      <w:pPr>
        <w:spacing w:after="0" w:line="240" w:lineRule="auto"/>
      </w:pPr>
      <w:r>
        <w:t>Table and chairs</w:t>
      </w:r>
    </w:p>
    <w:p w:rsidR="004C5F3C" w:rsidRDefault="004C5F3C" w:rsidP="005E66CD">
      <w:pPr>
        <w:spacing w:after="0" w:line="240" w:lineRule="auto"/>
      </w:pPr>
      <w:r>
        <w:t>Fireplace</w:t>
      </w:r>
    </w:p>
    <w:p w:rsidR="004C5F3C" w:rsidRDefault="004C5F3C" w:rsidP="005E66CD">
      <w:pPr>
        <w:spacing w:after="0" w:line="240" w:lineRule="auto"/>
      </w:pPr>
      <w:r>
        <w:t>Fire (on mannequins)</w:t>
      </w:r>
    </w:p>
    <w:p w:rsidR="005E66CD" w:rsidRDefault="005E66CD" w:rsidP="005E66CD">
      <w:pPr>
        <w:spacing w:after="0" w:line="240" w:lineRule="auto"/>
      </w:pPr>
    </w:p>
    <w:p w:rsidR="005E66CD" w:rsidRDefault="005E66CD" w:rsidP="005E66CD">
      <w:pPr>
        <w:spacing w:after="0" w:line="240" w:lineRule="auto"/>
        <w:rPr>
          <w:u w:val="single"/>
        </w:rPr>
      </w:pPr>
      <w:r w:rsidRPr="005E66CD">
        <w:rPr>
          <w:u w:val="single"/>
        </w:rPr>
        <w:t>Indy</w:t>
      </w:r>
    </w:p>
    <w:p w:rsidR="005E66CD" w:rsidRDefault="005E66CD" w:rsidP="005E66CD">
      <w:pPr>
        <w:spacing w:after="0" w:line="240" w:lineRule="auto"/>
      </w:pPr>
      <w:r>
        <w:t>Hat</w:t>
      </w:r>
    </w:p>
    <w:p w:rsidR="005E66CD" w:rsidRDefault="005E66CD" w:rsidP="004C5F3C">
      <w:pPr>
        <w:tabs>
          <w:tab w:val="left" w:pos="885"/>
        </w:tabs>
        <w:spacing w:after="0" w:line="240" w:lineRule="auto"/>
      </w:pPr>
      <w:r>
        <w:t>Whip</w:t>
      </w:r>
      <w:r w:rsidR="004C5F3C">
        <w:tab/>
      </w:r>
    </w:p>
    <w:p w:rsidR="004C5F3C" w:rsidRDefault="004C5F3C" w:rsidP="004C5F3C">
      <w:pPr>
        <w:tabs>
          <w:tab w:val="left" w:pos="885"/>
        </w:tabs>
        <w:spacing w:after="0" w:line="240" w:lineRule="auto"/>
      </w:pPr>
      <w:proofErr w:type="gramStart"/>
      <w:r>
        <w:t>satchel</w:t>
      </w:r>
      <w:proofErr w:type="gramEnd"/>
    </w:p>
    <w:p w:rsidR="005E66CD" w:rsidRDefault="005E66CD" w:rsidP="005E66CD">
      <w:pPr>
        <w:spacing w:after="0" w:line="240" w:lineRule="auto"/>
      </w:pPr>
    </w:p>
    <w:p w:rsidR="005E66CD" w:rsidRDefault="005E66CD" w:rsidP="005E66CD">
      <w:pPr>
        <w:spacing w:after="0" w:line="240" w:lineRule="auto"/>
      </w:pPr>
      <w:r>
        <w:t>Ground Hog?</w:t>
      </w:r>
      <w:bookmarkStart w:id="0" w:name="_GoBack"/>
      <w:bookmarkEnd w:id="0"/>
    </w:p>
    <w:p w:rsidR="004C5F3C" w:rsidRDefault="004C5F3C" w:rsidP="005E66CD">
      <w:pPr>
        <w:spacing w:after="0" w:line="240" w:lineRule="auto"/>
      </w:pPr>
    </w:p>
    <w:p w:rsidR="004C5F3C" w:rsidRPr="004C5F3C" w:rsidRDefault="004C5F3C" w:rsidP="005E66CD">
      <w:pPr>
        <w:spacing w:after="0" w:line="240" w:lineRule="auto"/>
        <w:rPr>
          <w:u w:val="single"/>
        </w:rPr>
      </w:pPr>
      <w:r w:rsidRPr="004C5F3C">
        <w:rPr>
          <w:u w:val="single"/>
        </w:rPr>
        <w:t>Background</w:t>
      </w:r>
    </w:p>
    <w:p w:rsidR="005E66CD" w:rsidRPr="005E66CD" w:rsidRDefault="004C5F3C" w:rsidP="005E66CD">
      <w:pPr>
        <w:spacing w:after="0" w:line="240" w:lineRule="auto"/>
      </w:pPr>
      <w:r>
        <w:t>Mountains</w:t>
      </w:r>
    </w:p>
    <w:sectPr w:rsidR="005E66CD" w:rsidRPr="005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B20B8"/>
    <w:multiLevelType w:val="hybridMultilevel"/>
    <w:tmpl w:val="A6CC603A"/>
    <w:lvl w:ilvl="0" w:tplc="3F6C6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F7561"/>
    <w:multiLevelType w:val="hybridMultilevel"/>
    <w:tmpl w:val="5FC0A214"/>
    <w:lvl w:ilvl="0" w:tplc="7DB4D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CD"/>
    <w:rsid w:val="004C5F3C"/>
    <w:rsid w:val="005E66CD"/>
    <w:rsid w:val="006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3FE86-3A87-4584-B28D-983AA75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331</Characters>
  <Application>Microsoft Office Word</Application>
  <DocSecurity>0</DocSecurity>
  <Lines>2</Lines>
  <Paragraphs>1</Paragraphs>
  <ScaleCrop>false</ScaleCrop>
  <Company>University of Utah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Place</dc:creator>
  <cp:lastModifiedBy>Mat Place</cp:lastModifiedBy>
  <cp:revision>2</cp:revision>
  <dcterms:created xsi:type="dcterms:W3CDTF">2014-09-23T18:40:00Z</dcterms:created>
  <dcterms:modified xsi:type="dcterms:W3CDTF">2014-09-23T22:59:00Z</dcterms:modified>
</cp:coreProperties>
</file>